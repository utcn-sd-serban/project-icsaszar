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AD7C0" w14:textId="48F8170E" w:rsidR="0085257A" w:rsidRPr="00AD232E" w:rsidRDefault="002F6248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"Student performace tracker"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Student performance tracker</w:t>
      </w:r>
      <w:r>
        <w:rPr>
          <w:rFonts w:ascii="Times New Roman" w:hAnsi="Times New Roman"/>
        </w:rPr>
        <w:fldChar w:fldCharType="end"/>
      </w:r>
    </w:p>
    <w:p w14:paraId="6923C96C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1CF32AEC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920E0B3" w14:textId="2B629C08" w:rsidR="0085257A" w:rsidRPr="00BF27F4" w:rsidRDefault="008978F7" w:rsidP="00BF27F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  <w:bookmarkStart w:id="0" w:name="_Toc436203381"/>
      <w:bookmarkStart w:id="1" w:name="_GoBack"/>
      <w:bookmarkEnd w:id="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324B4183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3D58F80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1930564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6E6A8F9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0912D39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463E6B9" w14:textId="77777777" w:rsidTr="00AD232E">
        <w:trPr>
          <w:trHeight w:val="976"/>
        </w:trPr>
        <w:tc>
          <w:tcPr>
            <w:tcW w:w="2258" w:type="dxa"/>
          </w:tcPr>
          <w:p w14:paraId="0C1CFE48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4F53D2C4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5DC99566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19754EFC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0"/>
    </w:tbl>
    <w:p w14:paraId="4797247E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3D180" w14:textId="77777777" w:rsidR="00270703" w:rsidRDefault="00270703">
      <w:pPr>
        <w:spacing w:line="240" w:lineRule="auto"/>
      </w:pPr>
      <w:r>
        <w:separator/>
      </w:r>
    </w:p>
  </w:endnote>
  <w:endnote w:type="continuationSeparator" w:id="0">
    <w:p w14:paraId="78D042D0" w14:textId="77777777" w:rsidR="00270703" w:rsidRDefault="00270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4FD8DE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BBD9F2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A507CF" w14:textId="276789C6" w:rsidR="00AD439A" w:rsidRDefault="00AD439A" w:rsidP="00AD439A">
          <w:pPr>
            <w:jc w:val="center"/>
          </w:pPr>
          <w:r>
            <w:sym w:font="Symbol" w:char="F0D3"/>
          </w:r>
          <w:fldSimple w:instr=" DOCPROPERTY  &quot;Student name&quot;  \* MERGEFORMAT ">
            <w:r w:rsidR="002F6248">
              <w:t>Istvan Csaszar</w:t>
            </w:r>
          </w:fldSimple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2F6248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296371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4DE3CA7F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51D5B" w14:textId="77777777" w:rsidR="00270703" w:rsidRDefault="00270703">
      <w:pPr>
        <w:spacing w:line="240" w:lineRule="auto"/>
      </w:pPr>
      <w:r>
        <w:separator/>
      </w:r>
    </w:p>
  </w:footnote>
  <w:footnote w:type="continuationSeparator" w:id="0">
    <w:p w14:paraId="0B2EEA95" w14:textId="77777777" w:rsidR="00270703" w:rsidRDefault="00270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B5568" w14:textId="77777777" w:rsidR="00AD439A" w:rsidRDefault="00AD439A">
    <w:pPr>
      <w:rPr>
        <w:sz w:val="24"/>
      </w:rPr>
    </w:pPr>
  </w:p>
  <w:p w14:paraId="6C583B0A" w14:textId="77777777" w:rsidR="00AD439A" w:rsidRDefault="00AD439A">
    <w:pPr>
      <w:pBdr>
        <w:top w:val="single" w:sz="6" w:space="1" w:color="auto"/>
      </w:pBdr>
      <w:rPr>
        <w:sz w:val="24"/>
      </w:rPr>
    </w:pPr>
  </w:p>
  <w:p w14:paraId="0FDDDAAF" w14:textId="206E256C" w:rsidR="00AD439A" w:rsidRDefault="002F624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name"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Istvan Csaszar</w:t>
    </w:r>
    <w:r>
      <w:rPr>
        <w:rFonts w:ascii="Arial" w:hAnsi="Arial"/>
        <w:b/>
        <w:sz w:val="36"/>
      </w:rPr>
      <w:fldChar w:fldCharType="end"/>
    </w:r>
  </w:p>
  <w:p w14:paraId="4D1B1C5A" w14:textId="00CD5304" w:rsidR="00AD439A" w:rsidRDefault="002F6248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"Student group"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14:paraId="241B8C0D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FD8A304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14:paraId="63B9D768" w14:textId="77777777" w:rsidTr="002B5CE3">
      <w:tc>
        <w:tcPr>
          <w:tcW w:w="9464" w:type="dxa"/>
        </w:tcPr>
        <w:p w14:paraId="2E789A07" w14:textId="0E7D9793" w:rsidR="002B5CE3" w:rsidRDefault="002F6248">
          <w:fldSimple w:instr=" SUBJECT  &quot;Student performance tracker&quot;  \* MERGEFORMAT ">
            <w:r>
              <w:t>Student performance tracker</w:t>
            </w:r>
          </w:fldSimple>
        </w:p>
      </w:tc>
    </w:tr>
    <w:tr w:rsidR="002B5CE3" w14:paraId="190A6B3E" w14:textId="77777777" w:rsidTr="002B5CE3">
      <w:tc>
        <w:tcPr>
          <w:tcW w:w="9464" w:type="dxa"/>
        </w:tcPr>
        <w:p w14:paraId="6B899AF4" w14:textId="77777777" w:rsidR="002B5CE3" w:rsidRDefault="002B5CE3">
          <w:r>
            <w:t>Glossary</w:t>
          </w:r>
        </w:p>
      </w:tc>
    </w:tr>
  </w:tbl>
  <w:p w14:paraId="3FC0F2E1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70703"/>
    <w:rsid w:val="002B5CE3"/>
    <w:rsid w:val="002F6248"/>
    <w:rsid w:val="005A3207"/>
    <w:rsid w:val="00600853"/>
    <w:rsid w:val="007F349D"/>
    <w:rsid w:val="0085257A"/>
    <w:rsid w:val="008978F7"/>
    <w:rsid w:val="009B5BF2"/>
    <w:rsid w:val="00A61FD4"/>
    <w:rsid w:val="00AB22F4"/>
    <w:rsid w:val="00AD232E"/>
    <w:rsid w:val="00AD439A"/>
    <w:rsid w:val="00B56935"/>
    <w:rsid w:val="00B944EA"/>
    <w:rsid w:val="00BE1B76"/>
    <w:rsid w:val="00BF27F4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8245F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Student performance tracker</dc:subject>
  <dc:creator>Cristina</dc:creator>
  <cp:keywords/>
  <dc:description/>
  <cp:lastModifiedBy>Istvan Csaszar</cp:lastModifiedBy>
  <cp:revision>4</cp:revision>
  <cp:lastPrinted>2001-03-15T12:26:00Z</cp:lastPrinted>
  <dcterms:created xsi:type="dcterms:W3CDTF">2019-03-03T14:24:00Z</dcterms:created>
  <dcterms:modified xsi:type="dcterms:W3CDTF">2019-03-16T09:13:00Z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  <property fmtid="{D5CDD505-2E9C-101B-9397-08002B2CF9AE}" pid="4" name="Student name">
    <vt:lpwstr>Istvan Csaszar</vt:lpwstr>
  </property>
  <property fmtid="{D5CDD505-2E9C-101B-9397-08002B2CF9AE}" pid="5" name="Student group">
    <vt:lpwstr>30431</vt:lpwstr>
  </property>
</Properties>
</file>