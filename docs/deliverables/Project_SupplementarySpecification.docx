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802F6" w14:textId="0DB8E9FD" w:rsidR="00E421C6" w:rsidRPr="00400EB4" w:rsidRDefault="00BF25BA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"Student performance tracker"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Student performance tracker</w:t>
      </w:r>
      <w:r>
        <w:rPr>
          <w:rFonts w:ascii="Times New Roman" w:hAnsi="Times New Roman"/>
        </w:rPr>
        <w:fldChar w:fldCharType="end"/>
      </w:r>
    </w:p>
    <w:p w14:paraId="1946581C" w14:textId="77777777" w:rsidR="00E421C6" w:rsidRPr="004C19C6" w:rsidRDefault="00F73902" w:rsidP="004C19C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3AAEDB40" w14:textId="77777777" w:rsidR="00E421C6" w:rsidRPr="00400EB4" w:rsidRDefault="00E421C6" w:rsidP="004C19C6">
      <w:pPr>
        <w:pStyle w:val="InfoBlue"/>
      </w:pPr>
    </w:p>
    <w:p w14:paraId="611DFF1D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6D0E5B5" w14:textId="77777777" w:rsidR="00E421C6" w:rsidRPr="00400EB4" w:rsidRDefault="00F73902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66438F84" w14:textId="7E0A0412" w:rsidR="0040432F" w:rsidRPr="00D7207B" w:rsidRDefault="00697B53" w:rsidP="0040432F">
      <w:pPr>
        <w:pStyle w:val="Heading1"/>
        <w:rPr>
          <w:rFonts w:ascii="Times New Roman" w:hAnsi="Times New Roman"/>
        </w:rPr>
      </w:pPr>
      <w:bookmarkStart w:id="0" w:name="_Toc254775820"/>
      <w:bookmarkStart w:id="1" w:name="_GoBack"/>
      <w:bookmarkEnd w:id="1"/>
      <w:r w:rsidRPr="00400EB4">
        <w:rPr>
          <w:rFonts w:ascii="Times New Roman" w:hAnsi="Times New Roman"/>
        </w:rPr>
        <w:t>Non-functional Requirements</w:t>
      </w:r>
      <w:bookmarkEnd w:id="0"/>
    </w:p>
    <w:p w14:paraId="2D1963EF" w14:textId="1047908E" w:rsidR="00E421C6" w:rsidRDefault="0040432F" w:rsidP="00697B53">
      <w:pPr>
        <w:pStyle w:val="Heading2"/>
        <w:rPr>
          <w:rFonts w:ascii="Times New Roman" w:hAnsi="Times New Roman"/>
        </w:rPr>
      </w:pPr>
      <w:bookmarkStart w:id="2" w:name="_Toc254775821"/>
      <w:r w:rsidRPr="00400EB4">
        <w:rPr>
          <w:rFonts w:ascii="Times New Roman" w:hAnsi="Times New Roman"/>
        </w:rPr>
        <w:t>Availability</w:t>
      </w:r>
      <w:bookmarkEnd w:id="2"/>
    </w:p>
    <w:p w14:paraId="248156FA" w14:textId="540EAC22" w:rsidR="00BF25BA" w:rsidRPr="00BF25BA" w:rsidRDefault="00BF25BA" w:rsidP="00BF25BA">
      <w:r>
        <w:t>The application should be available during the teaching period and the data should be persistent across years.</w:t>
      </w:r>
    </w:p>
    <w:p w14:paraId="421B8E55" w14:textId="614B2F5B" w:rsidR="0040432F" w:rsidRDefault="0040432F" w:rsidP="0040432F">
      <w:pPr>
        <w:pStyle w:val="Heading2"/>
        <w:rPr>
          <w:rFonts w:ascii="Times New Roman" w:hAnsi="Times New Roman"/>
        </w:rPr>
      </w:pPr>
      <w:bookmarkStart w:id="3" w:name="_Toc254775822"/>
      <w:r w:rsidRPr="00400EB4">
        <w:rPr>
          <w:rFonts w:ascii="Times New Roman" w:hAnsi="Times New Roman"/>
        </w:rPr>
        <w:t>Performance</w:t>
      </w:r>
      <w:bookmarkEnd w:id="3"/>
    </w:p>
    <w:p w14:paraId="1C64A9FA" w14:textId="2D6C9B90" w:rsidR="00D7207B" w:rsidRPr="00D7207B" w:rsidRDefault="00D7207B" w:rsidP="00D7207B">
      <w:r>
        <w:t>The application should respond to requests in a reasonable (maximum 5 seconds) amount of time.</w:t>
      </w:r>
    </w:p>
    <w:p w14:paraId="363029CC" w14:textId="51EE814C" w:rsidR="0040432F" w:rsidRDefault="0040432F" w:rsidP="0040432F">
      <w:pPr>
        <w:pStyle w:val="Heading2"/>
        <w:rPr>
          <w:rFonts w:ascii="Times New Roman" w:hAnsi="Times New Roman"/>
        </w:rPr>
      </w:pPr>
      <w:bookmarkStart w:id="4" w:name="_Toc254775823"/>
      <w:r w:rsidRPr="00400EB4">
        <w:rPr>
          <w:rFonts w:ascii="Times New Roman" w:hAnsi="Times New Roman"/>
        </w:rPr>
        <w:t>Security</w:t>
      </w:r>
      <w:bookmarkEnd w:id="4"/>
    </w:p>
    <w:p w14:paraId="45E31E7F" w14:textId="347CEA7E" w:rsidR="00BF25BA" w:rsidRPr="00BF25BA" w:rsidRDefault="00BF25BA" w:rsidP="00BF25BA">
      <w:r>
        <w:t xml:space="preserve">The application should provide security measures to prevent unauthorized </w:t>
      </w:r>
      <w:r w:rsidR="0031643E">
        <w:t>outside access, data loss or modification of important information.</w:t>
      </w:r>
    </w:p>
    <w:p w14:paraId="70C0458F" w14:textId="7F9844C9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4"/>
      <w:r w:rsidRPr="00400EB4">
        <w:rPr>
          <w:rFonts w:ascii="Times New Roman" w:hAnsi="Times New Roman"/>
        </w:rPr>
        <w:t>Testability</w:t>
      </w:r>
      <w:bookmarkEnd w:id="5"/>
    </w:p>
    <w:p w14:paraId="0F93CF1B" w14:textId="18F0E892" w:rsidR="0031643E" w:rsidRPr="0031643E" w:rsidRDefault="009B62C3" w:rsidP="0031643E">
      <w:r>
        <w:t>The design should allow for testing edge cases and invalid input, to ensure data correctness.</w:t>
      </w:r>
    </w:p>
    <w:p w14:paraId="1B395F9C" w14:textId="373CB9A4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5"/>
      <w:r w:rsidRPr="00400EB4">
        <w:rPr>
          <w:rFonts w:ascii="Times New Roman" w:hAnsi="Times New Roman"/>
        </w:rPr>
        <w:t>Usability</w:t>
      </w:r>
      <w:bookmarkEnd w:id="6"/>
    </w:p>
    <w:p w14:paraId="2FAAA890" w14:textId="389D1349" w:rsidR="0031643E" w:rsidRPr="0031643E" w:rsidRDefault="0031643E" w:rsidP="0031643E">
      <w:r>
        <w:t>The application should be useable by a wide range of groups, including young students (ages 13 and up) and older teachers who don't have considerable experience with computers.</w:t>
      </w:r>
    </w:p>
    <w:p w14:paraId="0315A371" w14:textId="77777777" w:rsidR="0040432F" w:rsidRPr="00400EB4" w:rsidRDefault="0040432F" w:rsidP="0040432F"/>
    <w:p w14:paraId="702BC944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7" w:name="_Toc254775826"/>
      <w:r w:rsidRPr="00400EB4">
        <w:rPr>
          <w:rFonts w:ascii="Times New Roman" w:hAnsi="Times New Roman"/>
        </w:rPr>
        <w:t>Design Constraints</w:t>
      </w:r>
      <w:bookmarkEnd w:id="7"/>
    </w:p>
    <w:p w14:paraId="51D4931C" w14:textId="4088B48E" w:rsidR="005C2E75" w:rsidRPr="00400EB4" w:rsidRDefault="00852B13" w:rsidP="005C2E75">
      <w:pPr>
        <w:pStyle w:val="BodyText"/>
      </w:pPr>
      <w:r>
        <w:t>The application must be a web app</w:t>
      </w:r>
      <w:r w:rsidR="00F35536">
        <w:t xml:space="preserve"> and</w:t>
      </w:r>
      <w:r>
        <w:t xml:space="preserve"> must use a database to store data</w:t>
      </w:r>
      <w:r w:rsidR="00F35536">
        <w:t>.</w:t>
      </w:r>
    </w:p>
    <w:sectPr w:rsidR="005C2E75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3E6D7" w14:textId="77777777" w:rsidR="00EC33F2" w:rsidRDefault="00EC33F2">
      <w:pPr>
        <w:spacing w:line="240" w:lineRule="auto"/>
      </w:pPr>
      <w:r>
        <w:separator/>
      </w:r>
    </w:p>
  </w:endnote>
  <w:endnote w:type="continuationSeparator" w:id="0">
    <w:p w14:paraId="13C50302" w14:textId="77777777" w:rsidR="00EC33F2" w:rsidRDefault="00EC3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620E6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18D7C5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5E23C3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69CE17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140067" w14:textId="48CA345C" w:rsidR="00E421C6" w:rsidRDefault="00AD64E8">
          <w:pPr>
            <w:jc w:val="center"/>
          </w:pPr>
          <w:r>
            <w:sym w:font="Symbol" w:char="F0D3"/>
          </w:r>
          <w:fldSimple w:instr=" DOCPROPERTY  &quot;Student name&quot;  \* MERGEFORMAT ">
            <w:r w:rsidR="00BF25BA">
              <w:t>Istvan Csaszar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BF25BA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604429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4C19C6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14:paraId="1D0DAB22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6C531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21266" w14:textId="77777777" w:rsidR="00EC33F2" w:rsidRDefault="00EC33F2">
      <w:pPr>
        <w:spacing w:line="240" w:lineRule="auto"/>
      </w:pPr>
      <w:r>
        <w:separator/>
      </w:r>
    </w:p>
  </w:footnote>
  <w:footnote w:type="continuationSeparator" w:id="0">
    <w:p w14:paraId="35D985EC" w14:textId="77777777" w:rsidR="00EC33F2" w:rsidRDefault="00EC3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1F959" w14:textId="77777777" w:rsidR="00E421C6" w:rsidRDefault="00E421C6">
    <w:pPr>
      <w:rPr>
        <w:sz w:val="24"/>
      </w:rPr>
    </w:pPr>
  </w:p>
  <w:p w14:paraId="65A79685" w14:textId="77777777" w:rsidR="00E421C6" w:rsidRDefault="00E421C6">
    <w:pPr>
      <w:pBdr>
        <w:top w:val="single" w:sz="6" w:space="1" w:color="auto"/>
      </w:pBdr>
      <w:rPr>
        <w:sz w:val="24"/>
      </w:rPr>
    </w:pPr>
  </w:p>
  <w:p w14:paraId="694663E6" w14:textId="298E4856" w:rsidR="00E421C6" w:rsidRDefault="00BF25BA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name"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Istvan Csaszar</w:t>
    </w:r>
    <w:r>
      <w:rPr>
        <w:rFonts w:ascii="Arial" w:hAnsi="Arial"/>
        <w:b/>
        <w:sz w:val="36"/>
      </w:rPr>
      <w:fldChar w:fldCharType="end"/>
    </w:r>
  </w:p>
  <w:p w14:paraId="4C736ADC" w14:textId="15822E8C" w:rsidR="00697B53" w:rsidRDefault="00BF25B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group"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02D760E1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1BAC3AE2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C19C6" w14:paraId="678CB539" w14:textId="77777777" w:rsidTr="004C19C6">
      <w:tc>
        <w:tcPr>
          <w:tcW w:w="9606" w:type="dxa"/>
        </w:tcPr>
        <w:p w14:paraId="66EB2F91" w14:textId="6BF0B759" w:rsidR="004C19C6" w:rsidRDefault="00EC33F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F25BA">
            <w:t>Student performance tracker</w:t>
          </w:r>
          <w:r>
            <w:fldChar w:fldCharType="end"/>
          </w:r>
        </w:p>
      </w:tc>
    </w:tr>
    <w:tr w:rsidR="004C19C6" w14:paraId="5EC23981" w14:textId="77777777" w:rsidTr="004C19C6">
      <w:tc>
        <w:tcPr>
          <w:tcW w:w="9606" w:type="dxa"/>
        </w:tcPr>
        <w:p w14:paraId="1C114CF6" w14:textId="77777777" w:rsidR="004C19C6" w:rsidRDefault="00EC33F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C19C6">
            <w:t>Supplementary Specification</w:t>
          </w:r>
          <w:r>
            <w:fldChar w:fldCharType="end"/>
          </w:r>
        </w:p>
      </w:tc>
    </w:tr>
  </w:tbl>
  <w:p w14:paraId="5C24F648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0767E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61A84"/>
    <w:rsid w:val="001C12A4"/>
    <w:rsid w:val="0031643E"/>
    <w:rsid w:val="00400EB4"/>
    <w:rsid w:val="0040432F"/>
    <w:rsid w:val="004C19C6"/>
    <w:rsid w:val="005C2E75"/>
    <w:rsid w:val="00697B53"/>
    <w:rsid w:val="007A32FC"/>
    <w:rsid w:val="008421A9"/>
    <w:rsid w:val="00852B13"/>
    <w:rsid w:val="00921E0D"/>
    <w:rsid w:val="009B62C3"/>
    <w:rsid w:val="00AD64E8"/>
    <w:rsid w:val="00BA055D"/>
    <w:rsid w:val="00BF25BA"/>
    <w:rsid w:val="00D7207B"/>
    <w:rsid w:val="00E421C6"/>
    <w:rsid w:val="00EC33F2"/>
    <w:rsid w:val="00EE5133"/>
    <w:rsid w:val="00F35536"/>
    <w:rsid w:val="00F73902"/>
    <w:rsid w:val="00F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83A8C5"/>
  <w15:docId w15:val="{3E3EBD81-86C8-42E9-8D69-8A990F2F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564FA2C-CBF7-431E-9F66-2EE3E103D1B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16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Manager>[Dokumentverantwortlicher]</Manager>
  <Company>&lt;Company Name&gt;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Student performance tracker</dc:subject>
  <dc:creator>Cristina</dc:creator>
  <cp:keywords/>
  <dc:description/>
  <cp:lastModifiedBy>Istvan Csaszar</cp:lastModifiedBy>
  <cp:revision>9</cp:revision>
  <cp:lastPrinted>1899-12-31T22:00:00Z</cp:lastPrinted>
  <dcterms:created xsi:type="dcterms:W3CDTF">2019-03-03T14:30:00Z</dcterms:created>
  <dcterms:modified xsi:type="dcterms:W3CDTF">2019-03-16T09:11:00Z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2019-03-03T14:26:02Z</vt:filetime>
  </property>
  <property fmtid="{D5CDD505-2E9C-101B-9397-08002B2CF9AE}" pid="4" name="Student name">
    <vt:lpwstr>Istvan Csaszar</vt:lpwstr>
  </property>
  <property fmtid="{D5CDD505-2E9C-101B-9397-08002B2CF9AE}" pid="5" name="Student group">
    <vt:lpwstr>30431</vt:lpwstr>
  </property>
</Properties>
</file>