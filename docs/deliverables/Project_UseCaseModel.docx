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3A8D8D1" w14:textId="0E0F880C" w:rsidR="008C4393" w:rsidRPr="00D047E9" w:rsidRDefault="00343B2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"Student performance tracker"  \* MERGEFORMAT </w:instrText>
      </w:r>
      <w:r>
        <w:fldChar w:fldCharType="separate"/>
      </w:r>
      <w:r w:rsidR="007D1BB8">
        <w:t>Student performance tracker</w:t>
      </w:r>
      <w:r>
        <w:fldChar w:fldCharType="end"/>
      </w:r>
    </w:p>
    <w:p w14:paraId="2F92C46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C86AF91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0A0DF7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0AC690BB" w14:textId="77777777" w:rsidR="008C4393" w:rsidRPr="00D047E9" w:rsidRDefault="008C4393" w:rsidP="00D047E9">
      <w:pPr>
        <w:pStyle w:val="InfoBlue"/>
      </w:pPr>
    </w:p>
    <w:p w14:paraId="7EAAFACB" w14:textId="6BF94964"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B16C7" w14:paraId="39A7177A" w14:textId="77777777" w:rsidTr="007257E0">
        <w:tc>
          <w:tcPr>
            <w:tcW w:w="4788" w:type="dxa"/>
            <w:shd w:val="clear" w:color="auto" w:fill="auto"/>
          </w:tcPr>
          <w:p w14:paraId="7E6E6FD3" w14:textId="06C3645C" w:rsidR="008B16C7" w:rsidRDefault="008B16C7" w:rsidP="008B16C7">
            <w:r>
              <w:t>Use case</w:t>
            </w:r>
          </w:p>
        </w:tc>
        <w:tc>
          <w:tcPr>
            <w:tcW w:w="4788" w:type="dxa"/>
            <w:shd w:val="clear" w:color="auto" w:fill="auto"/>
          </w:tcPr>
          <w:p w14:paraId="6DC5003D" w14:textId="58068243" w:rsidR="008B16C7" w:rsidRDefault="008B16C7" w:rsidP="008B16C7">
            <w:r>
              <w:t xml:space="preserve">Introduce a </w:t>
            </w:r>
            <w:r w:rsidR="00D97F24">
              <w:t>new activity</w:t>
            </w:r>
          </w:p>
        </w:tc>
      </w:tr>
      <w:tr w:rsidR="008B16C7" w14:paraId="1681206F" w14:textId="77777777" w:rsidTr="007257E0">
        <w:tc>
          <w:tcPr>
            <w:tcW w:w="4788" w:type="dxa"/>
            <w:shd w:val="clear" w:color="auto" w:fill="auto"/>
          </w:tcPr>
          <w:p w14:paraId="5A3C6BC6" w14:textId="2F87DC00" w:rsidR="008B16C7" w:rsidRDefault="008B16C7" w:rsidP="008B16C7">
            <w:r>
              <w:t>Primary actor</w:t>
            </w:r>
          </w:p>
        </w:tc>
        <w:tc>
          <w:tcPr>
            <w:tcW w:w="4788" w:type="dxa"/>
            <w:shd w:val="clear" w:color="auto" w:fill="auto"/>
          </w:tcPr>
          <w:p w14:paraId="5AFF7D92" w14:textId="2A35267B" w:rsidR="008B16C7" w:rsidRDefault="008B16C7" w:rsidP="008B16C7">
            <w:r>
              <w:t>Student</w:t>
            </w:r>
          </w:p>
        </w:tc>
      </w:tr>
      <w:tr w:rsidR="008B16C7" w14:paraId="31774DBE" w14:textId="77777777" w:rsidTr="007257E0">
        <w:tc>
          <w:tcPr>
            <w:tcW w:w="4788" w:type="dxa"/>
            <w:shd w:val="clear" w:color="auto" w:fill="auto"/>
          </w:tcPr>
          <w:p w14:paraId="72C6065B" w14:textId="0627AB5E" w:rsidR="008B16C7" w:rsidRDefault="008B16C7" w:rsidP="008B16C7">
            <w:r>
              <w:t>Main success scenario</w:t>
            </w:r>
          </w:p>
        </w:tc>
        <w:tc>
          <w:tcPr>
            <w:tcW w:w="4788" w:type="dxa"/>
            <w:shd w:val="clear" w:color="auto" w:fill="auto"/>
          </w:tcPr>
          <w:p w14:paraId="33CAE09E" w14:textId="77777777" w:rsidR="008B16C7" w:rsidRDefault="000806DC" w:rsidP="007257E0">
            <w:pPr>
              <w:numPr>
                <w:ilvl w:val="0"/>
                <w:numId w:val="23"/>
              </w:numPr>
            </w:pPr>
            <w:r>
              <w:t>Select the add result option</w:t>
            </w:r>
          </w:p>
          <w:p w14:paraId="442A0891" w14:textId="660691AF" w:rsidR="000806DC" w:rsidRDefault="000806DC" w:rsidP="007257E0">
            <w:pPr>
              <w:numPr>
                <w:ilvl w:val="0"/>
                <w:numId w:val="23"/>
              </w:numPr>
            </w:pPr>
            <w:r>
              <w:t>Introduce the details (activity type, contest name, placement, date, etc.)</w:t>
            </w:r>
          </w:p>
          <w:p w14:paraId="6CE19FCD" w14:textId="788EFB50" w:rsidR="000806DC" w:rsidRDefault="000806DC" w:rsidP="007257E0">
            <w:pPr>
              <w:numPr>
                <w:ilvl w:val="0"/>
                <w:numId w:val="23"/>
              </w:numPr>
            </w:pPr>
            <w:r>
              <w:t>Click submit</w:t>
            </w:r>
          </w:p>
          <w:p w14:paraId="204C2D04" w14:textId="1F5C0ACB" w:rsidR="00E35C07" w:rsidRDefault="00E35C07" w:rsidP="007257E0">
            <w:pPr>
              <w:numPr>
                <w:ilvl w:val="0"/>
                <w:numId w:val="23"/>
              </w:numPr>
            </w:pPr>
            <w:r>
              <w:t>The application validates the input</w:t>
            </w:r>
          </w:p>
          <w:p w14:paraId="31EECE91" w14:textId="012FAA7E" w:rsidR="000806DC" w:rsidRDefault="000806DC" w:rsidP="007257E0">
            <w:pPr>
              <w:numPr>
                <w:ilvl w:val="0"/>
                <w:numId w:val="23"/>
              </w:numPr>
            </w:pPr>
            <w:r>
              <w:t xml:space="preserve">The </w:t>
            </w:r>
            <w:r w:rsidR="00E35C07">
              <w:t>application</w:t>
            </w:r>
            <w:r>
              <w:t xml:space="preserve"> confirms if the submission was successful</w:t>
            </w:r>
          </w:p>
        </w:tc>
      </w:tr>
      <w:tr w:rsidR="008B16C7" w14:paraId="210D2251" w14:textId="77777777" w:rsidTr="007257E0">
        <w:tc>
          <w:tcPr>
            <w:tcW w:w="4788" w:type="dxa"/>
            <w:shd w:val="clear" w:color="auto" w:fill="auto"/>
          </w:tcPr>
          <w:p w14:paraId="48EE4D49" w14:textId="75E9B35D" w:rsidR="008B16C7" w:rsidRDefault="008B16C7" w:rsidP="008B16C7">
            <w:r>
              <w:t>Extensions</w:t>
            </w:r>
          </w:p>
        </w:tc>
        <w:tc>
          <w:tcPr>
            <w:tcW w:w="4788" w:type="dxa"/>
            <w:shd w:val="clear" w:color="auto" w:fill="auto"/>
          </w:tcPr>
          <w:p w14:paraId="7917CC7F" w14:textId="51F9757F" w:rsidR="008B16C7" w:rsidRDefault="008B728E" w:rsidP="008B16C7">
            <w:r>
              <w:t>Error message when the introduced details are incorrect or inconsistent</w:t>
            </w:r>
          </w:p>
        </w:tc>
      </w:tr>
    </w:tbl>
    <w:p w14:paraId="5581607C" w14:textId="6F5C5B91" w:rsidR="008B16C7" w:rsidRDefault="008B16C7" w:rsidP="008B16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257E0" w14:paraId="2F0F6EC5" w14:textId="77777777" w:rsidTr="007257E0">
        <w:tc>
          <w:tcPr>
            <w:tcW w:w="4788" w:type="dxa"/>
            <w:shd w:val="clear" w:color="auto" w:fill="auto"/>
          </w:tcPr>
          <w:p w14:paraId="1E015DC4" w14:textId="77777777" w:rsidR="00E35C07" w:rsidRDefault="00E35C07" w:rsidP="003B683F">
            <w:r>
              <w:t>Use case</w:t>
            </w:r>
          </w:p>
        </w:tc>
        <w:tc>
          <w:tcPr>
            <w:tcW w:w="4788" w:type="dxa"/>
            <w:shd w:val="clear" w:color="auto" w:fill="auto"/>
          </w:tcPr>
          <w:p w14:paraId="3576F12F" w14:textId="0DA78B0F" w:rsidR="00E35C07" w:rsidRDefault="00E35C07" w:rsidP="003B683F">
            <w:r>
              <w:t>View and confirm results from your students</w:t>
            </w:r>
          </w:p>
        </w:tc>
      </w:tr>
      <w:tr w:rsidR="007257E0" w14:paraId="23D21CBB" w14:textId="77777777" w:rsidTr="007257E0">
        <w:tc>
          <w:tcPr>
            <w:tcW w:w="4788" w:type="dxa"/>
            <w:shd w:val="clear" w:color="auto" w:fill="auto"/>
          </w:tcPr>
          <w:p w14:paraId="7E19351C" w14:textId="77777777" w:rsidR="00E35C07" w:rsidRDefault="00E35C07" w:rsidP="003B683F">
            <w:r>
              <w:t>Primary actor</w:t>
            </w:r>
          </w:p>
        </w:tc>
        <w:tc>
          <w:tcPr>
            <w:tcW w:w="4788" w:type="dxa"/>
            <w:shd w:val="clear" w:color="auto" w:fill="auto"/>
          </w:tcPr>
          <w:p w14:paraId="28176032" w14:textId="00E51004" w:rsidR="00E35C07" w:rsidRDefault="00E35C07" w:rsidP="003B683F">
            <w:r>
              <w:t>Teachers</w:t>
            </w:r>
          </w:p>
        </w:tc>
      </w:tr>
      <w:tr w:rsidR="007257E0" w14:paraId="5BDF181F" w14:textId="77777777" w:rsidTr="007257E0">
        <w:tc>
          <w:tcPr>
            <w:tcW w:w="4788" w:type="dxa"/>
            <w:shd w:val="clear" w:color="auto" w:fill="auto"/>
          </w:tcPr>
          <w:p w14:paraId="4EA4FF1C" w14:textId="77777777" w:rsidR="00E35C07" w:rsidRDefault="00E35C07" w:rsidP="003B683F">
            <w:r>
              <w:t>Main success scenario</w:t>
            </w:r>
          </w:p>
        </w:tc>
        <w:tc>
          <w:tcPr>
            <w:tcW w:w="4788" w:type="dxa"/>
            <w:shd w:val="clear" w:color="auto" w:fill="auto"/>
          </w:tcPr>
          <w:p w14:paraId="2ADBB276" w14:textId="3A63DBF8" w:rsidR="00E35C07" w:rsidRDefault="00E35C07" w:rsidP="007257E0">
            <w:pPr>
              <w:numPr>
                <w:ilvl w:val="0"/>
                <w:numId w:val="24"/>
              </w:numPr>
            </w:pPr>
            <w:r>
              <w:t>Select the view result option</w:t>
            </w:r>
          </w:p>
          <w:p w14:paraId="495A11D0" w14:textId="3EA7B8CE" w:rsidR="00E35C07" w:rsidRDefault="00E35C07" w:rsidP="007257E0">
            <w:pPr>
              <w:numPr>
                <w:ilvl w:val="0"/>
                <w:numId w:val="24"/>
              </w:numPr>
            </w:pPr>
            <w:r>
              <w:t>The application displays a list of the results</w:t>
            </w:r>
          </w:p>
          <w:p w14:paraId="1F6A3434" w14:textId="5EBAF81F" w:rsidR="00E35C07" w:rsidRDefault="00E35C07" w:rsidP="007257E0">
            <w:pPr>
              <w:numPr>
                <w:ilvl w:val="0"/>
                <w:numId w:val="24"/>
              </w:numPr>
            </w:pPr>
            <w:r>
              <w:t>A result that is not yet confirmed can be selected</w:t>
            </w:r>
          </w:p>
          <w:p w14:paraId="0FCFD27D" w14:textId="77777777" w:rsidR="00E35C07" w:rsidRDefault="00E35C07" w:rsidP="007257E0">
            <w:pPr>
              <w:numPr>
                <w:ilvl w:val="0"/>
                <w:numId w:val="24"/>
              </w:numPr>
            </w:pPr>
            <w:r>
              <w:t>The teacher can choose, "confirm", "edit" or "remove"</w:t>
            </w:r>
          </w:p>
          <w:p w14:paraId="486167FC" w14:textId="18681EA4" w:rsidR="00E35C07" w:rsidRDefault="00E35C07" w:rsidP="007257E0">
            <w:pPr>
              <w:numPr>
                <w:ilvl w:val="0"/>
                <w:numId w:val="24"/>
              </w:numPr>
            </w:pPr>
            <w:r>
              <w:t>In the case of confirm the application displays a success message</w:t>
            </w:r>
          </w:p>
        </w:tc>
      </w:tr>
      <w:tr w:rsidR="007257E0" w14:paraId="2248881E" w14:textId="77777777" w:rsidTr="007257E0">
        <w:tc>
          <w:tcPr>
            <w:tcW w:w="4788" w:type="dxa"/>
            <w:shd w:val="clear" w:color="auto" w:fill="auto"/>
          </w:tcPr>
          <w:p w14:paraId="18AD347B" w14:textId="77777777" w:rsidR="00E35C07" w:rsidRDefault="00E35C07" w:rsidP="003B683F">
            <w:r>
              <w:t>Extensions</w:t>
            </w:r>
          </w:p>
        </w:tc>
        <w:tc>
          <w:tcPr>
            <w:tcW w:w="4788" w:type="dxa"/>
            <w:shd w:val="clear" w:color="auto" w:fill="auto"/>
          </w:tcPr>
          <w:p w14:paraId="264E130E" w14:textId="77777777" w:rsidR="00E35C07" w:rsidRDefault="00E35C07" w:rsidP="003B683F">
            <w:r>
              <w:t>For edit:</w:t>
            </w:r>
          </w:p>
          <w:p w14:paraId="2B7D77A9" w14:textId="77777777" w:rsidR="00E35C07" w:rsidRDefault="00E35C07" w:rsidP="007257E0">
            <w:pPr>
              <w:numPr>
                <w:ilvl w:val="0"/>
                <w:numId w:val="26"/>
              </w:numPr>
            </w:pPr>
            <w:r>
              <w:t>The details are displayed in a new window to be edited</w:t>
            </w:r>
          </w:p>
          <w:p w14:paraId="3BD85EA2" w14:textId="1B084C7C" w:rsidR="00111A6B" w:rsidRDefault="00111A6B" w:rsidP="007257E0">
            <w:pPr>
              <w:numPr>
                <w:ilvl w:val="0"/>
                <w:numId w:val="26"/>
              </w:numPr>
            </w:pPr>
            <w:r>
              <w:t>Edit the needed details</w:t>
            </w:r>
          </w:p>
          <w:p w14:paraId="1ACA75CB" w14:textId="77777777" w:rsidR="00111A6B" w:rsidRDefault="00111A6B" w:rsidP="007257E0">
            <w:pPr>
              <w:numPr>
                <w:ilvl w:val="0"/>
                <w:numId w:val="26"/>
              </w:numPr>
            </w:pPr>
            <w:r>
              <w:t>Click Save</w:t>
            </w:r>
          </w:p>
          <w:p w14:paraId="259B6656" w14:textId="77777777" w:rsidR="00111A6B" w:rsidRDefault="00111A6B" w:rsidP="007257E0">
            <w:pPr>
              <w:numPr>
                <w:ilvl w:val="0"/>
                <w:numId w:val="26"/>
              </w:numPr>
            </w:pPr>
            <w:r>
              <w:t>The application validates the input</w:t>
            </w:r>
          </w:p>
          <w:p w14:paraId="47C316A5" w14:textId="55B1A76A" w:rsidR="00111A6B" w:rsidRDefault="00111A6B" w:rsidP="007257E0">
            <w:pPr>
              <w:numPr>
                <w:ilvl w:val="0"/>
                <w:numId w:val="26"/>
              </w:numPr>
            </w:pPr>
            <w:r>
              <w:t>The application confirms if the submission was successful</w:t>
            </w:r>
          </w:p>
        </w:tc>
      </w:tr>
    </w:tbl>
    <w:p w14:paraId="4531AE87" w14:textId="4804F41A" w:rsidR="00E35C07" w:rsidRDefault="00E35C07" w:rsidP="008B16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257E0" w14:paraId="5A588869" w14:textId="77777777" w:rsidTr="007257E0">
        <w:tc>
          <w:tcPr>
            <w:tcW w:w="4788" w:type="dxa"/>
            <w:shd w:val="clear" w:color="auto" w:fill="auto"/>
          </w:tcPr>
          <w:p w14:paraId="2B4707F0" w14:textId="77777777" w:rsidR="00E35C07" w:rsidRDefault="00E35C07" w:rsidP="003B683F">
            <w:r>
              <w:t>Use case</w:t>
            </w:r>
          </w:p>
        </w:tc>
        <w:tc>
          <w:tcPr>
            <w:tcW w:w="4788" w:type="dxa"/>
            <w:shd w:val="clear" w:color="auto" w:fill="auto"/>
          </w:tcPr>
          <w:p w14:paraId="5F083EA7" w14:textId="2B963B0D" w:rsidR="00E35C07" w:rsidRDefault="00111A6B" w:rsidP="003B683F">
            <w:r>
              <w:t>Generate report</w:t>
            </w:r>
          </w:p>
        </w:tc>
      </w:tr>
      <w:tr w:rsidR="007257E0" w14:paraId="1C635AF3" w14:textId="77777777" w:rsidTr="007257E0">
        <w:tc>
          <w:tcPr>
            <w:tcW w:w="4788" w:type="dxa"/>
            <w:shd w:val="clear" w:color="auto" w:fill="auto"/>
          </w:tcPr>
          <w:p w14:paraId="11761058" w14:textId="77777777" w:rsidR="00E35C07" w:rsidRDefault="00E35C07" w:rsidP="003B683F">
            <w:r>
              <w:t>Primary actor</w:t>
            </w:r>
          </w:p>
        </w:tc>
        <w:tc>
          <w:tcPr>
            <w:tcW w:w="4788" w:type="dxa"/>
            <w:shd w:val="clear" w:color="auto" w:fill="auto"/>
          </w:tcPr>
          <w:p w14:paraId="795DBE88" w14:textId="2FB350E4" w:rsidR="00E35C07" w:rsidRDefault="008B32D9" w:rsidP="003B683F">
            <w:r>
              <w:t>Principal or Application responsible</w:t>
            </w:r>
          </w:p>
        </w:tc>
      </w:tr>
      <w:tr w:rsidR="007257E0" w14:paraId="29DC9231" w14:textId="77777777" w:rsidTr="007257E0">
        <w:tc>
          <w:tcPr>
            <w:tcW w:w="4788" w:type="dxa"/>
            <w:shd w:val="clear" w:color="auto" w:fill="auto"/>
          </w:tcPr>
          <w:p w14:paraId="2AA4D35A" w14:textId="77777777" w:rsidR="00E35C07" w:rsidRDefault="00E35C07" w:rsidP="003B683F">
            <w:r>
              <w:t>Main success scenario</w:t>
            </w:r>
          </w:p>
        </w:tc>
        <w:tc>
          <w:tcPr>
            <w:tcW w:w="4788" w:type="dxa"/>
            <w:shd w:val="clear" w:color="auto" w:fill="auto"/>
          </w:tcPr>
          <w:p w14:paraId="104CEA95" w14:textId="3CE29DE7" w:rsidR="00E35C07" w:rsidRDefault="005E169C" w:rsidP="007257E0">
            <w:pPr>
              <w:numPr>
                <w:ilvl w:val="0"/>
                <w:numId w:val="25"/>
              </w:numPr>
            </w:pPr>
            <w:r>
              <w:t xml:space="preserve">Select the </w:t>
            </w:r>
            <w:r w:rsidR="00274710">
              <w:t>generate report option</w:t>
            </w:r>
          </w:p>
          <w:p w14:paraId="71D00328" w14:textId="2C4C745E" w:rsidR="00E35C07" w:rsidRDefault="00274710" w:rsidP="007257E0">
            <w:pPr>
              <w:numPr>
                <w:ilvl w:val="0"/>
                <w:numId w:val="25"/>
              </w:numPr>
            </w:pPr>
            <w:r>
              <w:t>Choose the type of report</w:t>
            </w:r>
            <w:r w:rsidR="003743A5">
              <w:t xml:space="preserve"> (monthly, overview, yearly, for a student, for a teacher, for a class)</w:t>
            </w:r>
            <w:r>
              <w:t xml:space="preserve"> and additional details</w:t>
            </w:r>
          </w:p>
          <w:p w14:paraId="54161C1A" w14:textId="1212D47A" w:rsidR="00E35C07" w:rsidRDefault="00E35C07" w:rsidP="007257E0">
            <w:pPr>
              <w:numPr>
                <w:ilvl w:val="0"/>
                <w:numId w:val="25"/>
              </w:numPr>
            </w:pPr>
            <w:r>
              <w:t xml:space="preserve">Click </w:t>
            </w:r>
            <w:r w:rsidR="00274710">
              <w:t>generate</w:t>
            </w:r>
          </w:p>
          <w:p w14:paraId="6F40F3F9" w14:textId="3C465105" w:rsidR="00E35C07" w:rsidRDefault="00274710" w:rsidP="007257E0">
            <w:pPr>
              <w:numPr>
                <w:ilvl w:val="0"/>
                <w:numId w:val="25"/>
              </w:numPr>
            </w:pPr>
            <w:r>
              <w:t>The application displays the requested report</w:t>
            </w:r>
          </w:p>
        </w:tc>
      </w:tr>
      <w:tr w:rsidR="007257E0" w14:paraId="560D2EE1" w14:textId="77777777" w:rsidTr="007257E0">
        <w:tc>
          <w:tcPr>
            <w:tcW w:w="4788" w:type="dxa"/>
            <w:shd w:val="clear" w:color="auto" w:fill="auto"/>
          </w:tcPr>
          <w:p w14:paraId="0DE129A9" w14:textId="77777777" w:rsidR="00E35C07" w:rsidRDefault="00E35C07" w:rsidP="003B683F">
            <w:r>
              <w:t>Extensions</w:t>
            </w:r>
          </w:p>
        </w:tc>
        <w:tc>
          <w:tcPr>
            <w:tcW w:w="4788" w:type="dxa"/>
            <w:shd w:val="clear" w:color="auto" w:fill="auto"/>
          </w:tcPr>
          <w:p w14:paraId="1207F34B" w14:textId="23B47EB5" w:rsidR="00E35C07" w:rsidRDefault="003743A5" w:rsidP="003B683F">
            <w:r>
              <w:t>For some report types, if the data doesn't satisfy certain conditions a warning will be shown before the report is generated (for the final report there will be a warning if there are still unconfirmed results)</w:t>
            </w:r>
          </w:p>
        </w:tc>
      </w:tr>
    </w:tbl>
    <w:p w14:paraId="01155ABF" w14:textId="77777777" w:rsidR="00E35C07" w:rsidRPr="008B16C7" w:rsidRDefault="00E35C07" w:rsidP="008B16C7"/>
    <w:p w14:paraId="0C5B27C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14:paraId="20110BDB" w14:textId="6823B4D0" w:rsidR="008C4393" w:rsidRPr="00D047E9" w:rsidRDefault="00B97EB8" w:rsidP="00D047E9">
      <w:pPr>
        <w:pStyle w:val="InfoBlue"/>
      </w:pPr>
      <w:r>
        <w:rPr>
          <w:noProof/>
        </w:rPr>
        <w:lastRenderedPageBreak/>
        <w:pict w14:anchorId="7E965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0;width:468pt;height:344.4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9" o:title=""/>
            <w10:wrap type="topAndBottom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187D1" w14:textId="77777777" w:rsidR="00B97EB8" w:rsidRDefault="00B97EB8">
      <w:pPr>
        <w:spacing w:line="240" w:lineRule="auto"/>
      </w:pPr>
      <w:r>
        <w:separator/>
      </w:r>
    </w:p>
  </w:endnote>
  <w:endnote w:type="continuationSeparator" w:id="0">
    <w:p w14:paraId="78ABE5A2" w14:textId="77777777" w:rsidR="00B97EB8" w:rsidRDefault="00B97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A5844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45E5F3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388FA" w14:textId="706FC229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 &quot;Student name&quot;  \* MERGEFORMAT ">
            <w:r w:rsidR="007B1518">
              <w:t>Istvan Csaszar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B151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FA8F4C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2746FB12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8FBAB" w14:textId="77777777" w:rsidR="00B97EB8" w:rsidRDefault="00B97EB8">
      <w:pPr>
        <w:spacing w:line="240" w:lineRule="auto"/>
      </w:pPr>
      <w:r>
        <w:separator/>
      </w:r>
    </w:p>
  </w:footnote>
  <w:footnote w:type="continuationSeparator" w:id="0">
    <w:p w14:paraId="5A182D36" w14:textId="77777777" w:rsidR="00B97EB8" w:rsidRDefault="00B97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8C1F" w14:textId="77777777" w:rsidR="008C4393" w:rsidRDefault="008C4393">
    <w:pPr>
      <w:rPr>
        <w:sz w:val="24"/>
      </w:rPr>
    </w:pPr>
  </w:p>
  <w:p w14:paraId="511F4B84" w14:textId="77777777" w:rsidR="008C4393" w:rsidRDefault="008C4393">
    <w:pPr>
      <w:pBdr>
        <w:top w:val="single" w:sz="6" w:space="1" w:color="auto"/>
      </w:pBdr>
      <w:rPr>
        <w:sz w:val="24"/>
      </w:rPr>
    </w:pPr>
  </w:p>
  <w:p w14:paraId="38A0E105" w14:textId="2665EC13" w:rsidR="008C4393" w:rsidRDefault="007D1BB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7B1518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0EE53D09" w14:textId="3838BDFF" w:rsidR="0004741B" w:rsidRDefault="007D1BB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7B1518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0B6328F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626282C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68E8EC46" w14:textId="77777777" w:rsidTr="00202C8D">
      <w:tc>
        <w:tcPr>
          <w:tcW w:w="9464" w:type="dxa"/>
        </w:tcPr>
        <w:p w14:paraId="1D8DEDCF" w14:textId="1B975534" w:rsidR="00202C8D" w:rsidRDefault="00B97EB8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B1518">
            <w:t>Student performance tracker</w:t>
          </w:r>
          <w:r>
            <w:fldChar w:fldCharType="end"/>
          </w:r>
        </w:p>
      </w:tc>
    </w:tr>
    <w:tr w:rsidR="00202C8D" w14:paraId="5425BDE4" w14:textId="77777777" w:rsidTr="00202C8D">
      <w:tc>
        <w:tcPr>
          <w:tcW w:w="9464" w:type="dxa"/>
        </w:tcPr>
        <w:p w14:paraId="4ABD1D9C" w14:textId="77777777" w:rsidR="00202C8D" w:rsidRDefault="00202C8D">
          <w:r>
            <w:t>Use-Case Model</w:t>
          </w:r>
        </w:p>
      </w:tc>
    </w:tr>
  </w:tbl>
  <w:p w14:paraId="46F2B3F6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DF562D"/>
    <w:multiLevelType w:val="hybridMultilevel"/>
    <w:tmpl w:val="F9F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3D0874"/>
    <w:multiLevelType w:val="hybridMultilevel"/>
    <w:tmpl w:val="E2F80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1D0C56"/>
    <w:multiLevelType w:val="hybridMultilevel"/>
    <w:tmpl w:val="F9F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455006"/>
    <w:multiLevelType w:val="hybridMultilevel"/>
    <w:tmpl w:val="F9FA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9"/>
  </w:num>
  <w:num w:numId="23">
    <w:abstractNumId w:val="15"/>
  </w:num>
  <w:num w:numId="24">
    <w:abstractNumId w:val="4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806DC"/>
    <w:rsid w:val="000916B9"/>
    <w:rsid w:val="000C1F6C"/>
    <w:rsid w:val="00111A6B"/>
    <w:rsid w:val="00202C8D"/>
    <w:rsid w:val="00274710"/>
    <w:rsid w:val="002D02EB"/>
    <w:rsid w:val="00343B21"/>
    <w:rsid w:val="003743A5"/>
    <w:rsid w:val="00421DD3"/>
    <w:rsid w:val="0056530F"/>
    <w:rsid w:val="00570E86"/>
    <w:rsid w:val="00597873"/>
    <w:rsid w:val="005E169C"/>
    <w:rsid w:val="00664E4B"/>
    <w:rsid w:val="006C543D"/>
    <w:rsid w:val="007257E0"/>
    <w:rsid w:val="007B1518"/>
    <w:rsid w:val="007D1BB8"/>
    <w:rsid w:val="007D3680"/>
    <w:rsid w:val="0084072A"/>
    <w:rsid w:val="008B16C7"/>
    <w:rsid w:val="008B32D9"/>
    <w:rsid w:val="008B728E"/>
    <w:rsid w:val="008C4393"/>
    <w:rsid w:val="0090593F"/>
    <w:rsid w:val="00A54AC3"/>
    <w:rsid w:val="00B114A7"/>
    <w:rsid w:val="00B97EB8"/>
    <w:rsid w:val="00C709E3"/>
    <w:rsid w:val="00D047E9"/>
    <w:rsid w:val="00D720D3"/>
    <w:rsid w:val="00D81F75"/>
    <w:rsid w:val="00D97F24"/>
    <w:rsid w:val="00E35C07"/>
    <w:rsid w:val="00E5032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50A6F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Student performance tracker</dc:subject>
  <dc:creator>Cristina</dc:creator>
  <cp:keywords/>
  <dc:description/>
  <cp:lastModifiedBy>Istvan Csaszar</cp:lastModifiedBy>
  <cp:revision>20</cp:revision>
  <cp:lastPrinted>2019-05-25T18:35:00Z</cp:lastPrinted>
  <dcterms:created xsi:type="dcterms:W3CDTF">2019-03-03T14:15:00Z</dcterms:created>
  <dcterms:modified xsi:type="dcterms:W3CDTF">2019-05-25T18:35:00Z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