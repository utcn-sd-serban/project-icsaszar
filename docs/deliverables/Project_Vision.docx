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2FF1" w14:textId="6265EC35" w:rsidR="0085257A" w:rsidRPr="00B90E27" w:rsidRDefault="00457A33">
      <w:pPr>
        <w:pStyle w:val="Title"/>
        <w:jc w:val="right"/>
        <w:rPr>
          <w:rFonts w:ascii="Times New Roman" w:hAnsi="Times New Roman"/>
        </w:rPr>
      </w:pPr>
      <w:fldSimple w:instr=" SUBJECT  &quot;Student performance tracker&quot;  \* MERGEFORMAT ">
        <w:r>
          <w:t>Student performance tracker</w:t>
        </w:r>
      </w:fldSimple>
    </w:p>
    <w:p w14:paraId="03140AFE" w14:textId="77777777" w:rsidR="0085257A" w:rsidRPr="00B90E27" w:rsidRDefault="00EA223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32F66EF7" w14:textId="77777777" w:rsidR="0085257A" w:rsidRPr="00B90E27" w:rsidRDefault="0085257A">
      <w:pPr>
        <w:sectPr w:rsidR="0085257A" w:rsidRPr="00B90E27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0BD885" w14:textId="77777777"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687E282D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4577B80" w14:textId="128BDCF7"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Purpose</w:t>
      </w:r>
    </w:p>
    <w:p w14:paraId="1AA89C77" w14:textId="4D849854" w:rsidR="001E08D6" w:rsidRPr="001E08D6" w:rsidRDefault="001E08D6" w:rsidP="001E08D6">
      <w:r w:rsidRPr="00B90E27">
        <w:t xml:space="preserve">The purpose of this document is to collect, analyze, and define high-level needs and features of the </w:t>
      </w:r>
      <w:r w:rsidRPr="005C32F6">
        <w:t>Student performance tracker</w:t>
      </w:r>
      <w:r>
        <w:t xml:space="preserve">. </w:t>
      </w:r>
      <w:r w:rsidRPr="00B90E27">
        <w:t xml:space="preserve">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details of how the </w:t>
      </w:r>
      <w:r w:rsidRPr="005C32F6">
        <w:t>Student performance tracker</w:t>
      </w:r>
      <w:r w:rsidRPr="00B90E27">
        <w:t xml:space="preserve"> fulfills these needs are detailed in the use-case and supplementary specifications.</w:t>
      </w:r>
    </w:p>
    <w:p w14:paraId="14B717FA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9"/>
      <w:bookmarkStart w:id="6" w:name="_Toc456600920"/>
      <w:bookmarkStart w:id="7" w:name="_Toc316556903"/>
      <w:r w:rsidRPr="00B90E27">
        <w:rPr>
          <w:rFonts w:ascii="Times New Roman" w:hAnsi="Times New Roman"/>
        </w:rPr>
        <w:t>Definitions, Acronyms, and Abbreviations</w:t>
      </w:r>
      <w:bookmarkEnd w:id="5"/>
      <w:bookmarkEnd w:id="6"/>
      <w:bookmarkEnd w:id="7"/>
    </w:p>
    <w:p w14:paraId="3A63391E" w14:textId="4F08229A" w:rsidR="00FC33F0" w:rsidRDefault="005366D8" w:rsidP="005366D8">
      <w:r>
        <w:t>Not the case</w:t>
      </w:r>
    </w:p>
    <w:p w14:paraId="336AD048" w14:textId="0F12795E" w:rsidR="00FC33F0" w:rsidRPr="00B90E27" w:rsidRDefault="00FC33F0" w:rsidP="00FC33F0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 w14:paraId="06243B80" w14:textId="13118BCA" w:rsidR="00FC33F0" w:rsidRPr="00B90E27" w:rsidRDefault="00FC33F0" w:rsidP="005366D8">
      <w:r>
        <w:t>Not the case</w:t>
      </w:r>
    </w:p>
    <w:p w14:paraId="1ED3D014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8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8"/>
    </w:p>
    <w:p w14:paraId="0B54EB9C" w14:textId="3B2F54BA" w:rsidR="0085257A" w:rsidRPr="008204FF" w:rsidRDefault="0085257A" w:rsidP="00F669DB">
      <w:pPr>
        <w:pStyle w:val="Heading2"/>
        <w:rPr>
          <w:rFonts w:ascii="Times New Roman" w:hAnsi="Times New Roman"/>
        </w:rPr>
      </w:pPr>
      <w:bookmarkStart w:id="9" w:name="_Toc436203379"/>
      <w:bookmarkStart w:id="10" w:name="_Toc452813579"/>
      <w:bookmarkStart w:id="11" w:name="_Toc316556907"/>
      <w:r w:rsidRPr="00B90E27">
        <w:rPr>
          <w:rFonts w:ascii="Times New Roman" w:hAnsi="Times New Roman"/>
        </w:rPr>
        <w:t>Problem Statement</w:t>
      </w:r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0C8A736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DF78D7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2BC0A6" w14:textId="0770E782" w:rsidR="0085257A" w:rsidRPr="00EA2235" w:rsidRDefault="00EB3258" w:rsidP="005C32F6">
            <w:r>
              <w:t>Tracking and rewarding student activity</w:t>
            </w:r>
          </w:p>
        </w:tc>
      </w:tr>
      <w:tr w:rsidR="0085257A" w:rsidRPr="00B90E27" w14:paraId="03F9541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79FAC1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58AC5" w14:textId="69D69895" w:rsidR="0085257A" w:rsidRPr="00EA2235" w:rsidRDefault="00EB3258" w:rsidP="005C32F6">
            <w:r>
              <w:t>All schools</w:t>
            </w:r>
          </w:p>
        </w:tc>
      </w:tr>
      <w:tr w:rsidR="0085257A" w:rsidRPr="00B90E27" w14:paraId="163D861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1B32B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4BB2E" w14:textId="099BD3B8" w:rsidR="0085257A" w:rsidRPr="00EA2235" w:rsidRDefault="00EB3258" w:rsidP="005C32F6">
            <w:r>
              <w:t>The need for a lot of bureaucracy and manual work</w:t>
            </w:r>
          </w:p>
        </w:tc>
      </w:tr>
      <w:tr w:rsidR="0085257A" w:rsidRPr="00B90E27" w14:paraId="5020831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4F17F8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77496" w14:textId="775C92B5" w:rsidR="0085257A" w:rsidRPr="00EA2235" w:rsidRDefault="00EB3258" w:rsidP="005C32F6">
            <w:r>
              <w:t>To create a software where student can introduce their results every year which the teachers can check and get statistics about.</w:t>
            </w:r>
          </w:p>
        </w:tc>
      </w:tr>
    </w:tbl>
    <w:p w14:paraId="303058DE" w14:textId="518A4EA4" w:rsidR="0085257A" w:rsidRPr="00EB3258" w:rsidRDefault="0085257A" w:rsidP="00F669DB">
      <w:pPr>
        <w:pStyle w:val="Heading2"/>
        <w:rPr>
          <w:rFonts w:ascii="Times New Roman" w:hAnsi="Times New Roman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316556908"/>
      <w:r w:rsidRPr="00B90E27">
        <w:rPr>
          <w:rFonts w:ascii="Times New Roman" w:hAnsi="Times New Roman"/>
        </w:rPr>
        <w:t>Product Position Statement</w:t>
      </w:r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7C156A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CE1A7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D9E43B" w14:textId="0CDAD962" w:rsidR="0085257A" w:rsidRPr="00EA2235" w:rsidRDefault="00EB3258" w:rsidP="005C32F6">
            <w:r>
              <w:t>A school</w:t>
            </w:r>
          </w:p>
        </w:tc>
      </w:tr>
      <w:tr w:rsidR="0085257A" w:rsidRPr="00B90E27" w14:paraId="103EE51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98EECA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0DA34E" w14:textId="325C79A8" w:rsidR="0085257A" w:rsidRPr="00EA2235" w:rsidRDefault="00EB3258" w:rsidP="005C32F6">
            <w:r>
              <w:t>would like to reward students for their efforts and achievements</w:t>
            </w:r>
          </w:p>
        </w:tc>
      </w:tr>
      <w:tr w:rsidR="0085257A" w:rsidRPr="00B90E27" w14:paraId="0AC00E6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E68F39" w14:textId="5562E5FE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EB3258">
              <w:t>performance tracker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15393" w14:textId="6D646795" w:rsidR="0085257A" w:rsidRPr="00EA2235" w:rsidRDefault="00EB3258" w:rsidP="005C32F6">
            <w:r>
              <w:t>is a utility</w:t>
            </w:r>
          </w:p>
        </w:tc>
      </w:tr>
      <w:tr w:rsidR="0085257A" w:rsidRPr="00B90E27" w14:paraId="53E9857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F4B99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0B697" w14:textId="1D3F352F" w:rsidR="0085257A" w:rsidRPr="00EA2235" w:rsidRDefault="00EB3258" w:rsidP="005C32F6">
            <w:r>
              <w:t>that helps them collect and manage this information efficiently</w:t>
            </w:r>
          </w:p>
        </w:tc>
      </w:tr>
      <w:tr w:rsidR="0085257A" w:rsidRPr="00B90E27" w14:paraId="5C21C2F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B0F79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168CBB" w14:textId="078A8898" w:rsidR="0085257A" w:rsidRPr="00EA2235" w:rsidRDefault="00EB3258" w:rsidP="005C32F6">
            <w:r>
              <w:t>keeping this in paper form or using spreadsheets</w:t>
            </w:r>
          </w:p>
        </w:tc>
      </w:tr>
      <w:tr w:rsidR="0085257A" w:rsidRPr="00B90E27" w14:paraId="4658A9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6416030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3DED6" w14:textId="41592758" w:rsidR="0085257A" w:rsidRPr="00EA2235" w:rsidRDefault="00EB3258" w:rsidP="005C32F6">
            <w:r>
              <w:t xml:space="preserve">is a complete solution to the problem that customizable </w:t>
            </w:r>
            <w:r w:rsidR="00233E72">
              <w:t>and easy</w:t>
            </w:r>
            <w:r>
              <w:t xml:space="preserve"> to use</w:t>
            </w:r>
          </w:p>
        </w:tc>
      </w:tr>
    </w:tbl>
    <w:p w14:paraId="7B694A53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17" w:name="_Toc447960005"/>
      <w:bookmarkStart w:id="18" w:name="_Toc452813581"/>
      <w:bookmarkStart w:id="19" w:name="_Toc316556909"/>
      <w:bookmarkStart w:id="20" w:name="_Toc436203381"/>
      <w:r w:rsidRPr="00B90E27">
        <w:rPr>
          <w:rFonts w:ascii="Times New Roman" w:hAnsi="Times New Roman"/>
        </w:rPr>
        <w:t>Stakeholder and User Descriptions</w:t>
      </w:r>
      <w:bookmarkEnd w:id="17"/>
      <w:bookmarkEnd w:id="18"/>
      <w:bookmarkEnd w:id="19"/>
    </w:p>
    <w:p w14:paraId="28E54055" w14:textId="28052115" w:rsidR="005C32F6" w:rsidRPr="00221175" w:rsidRDefault="0085257A" w:rsidP="005C32F6">
      <w:pPr>
        <w:pStyle w:val="Heading2"/>
        <w:rPr>
          <w:rFonts w:ascii="Times New Roman" w:hAnsi="Times New Roman"/>
        </w:rPr>
      </w:pPr>
      <w:bookmarkStart w:id="21" w:name="_Toc452813583"/>
      <w:bookmarkStart w:id="22" w:name="_Toc316556910"/>
      <w:r w:rsidRPr="00B90E27">
        <w:rPr>
          <w:rFonts w:ascii="Times New Roman" w:hAnsi="Times New Roman"/>
        </w:rPr>
        <w:t>Stakeholder Summary</w:t>
      </w:r>
      <w:bookmarkEnd w:id="21"/>
      <w:bookmarkEnd w:id="2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0A65BBD9" w14:textId="77777777" w:rsidTr="00233E72">
        <w:trPr>
          <w:cantSplit/>
        </w:trPr>
        <w:tc>
          <w:tcPr>
            <w:tcW w:w="1890" w:type="dxa"/>
            <w:shd w:val="solid" w:color="000000" w:fill="FFFFFF"/>
          </w:tcPr>
          <w:p w14:paraId="0EC9ABE4" w14:textId="77777777" w:rsidR="0085257A" w:rsidRPr="00B90E27" w:rsidRDefault="0085257A" w:rsidP="00233E72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69D3F1D6" w14:textId="77777777" w:rsidR="0085257A" w:rsidRPr="00B90E27" w:rsidRDefault="0085257A" w:rsidP="00233E72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02F19ECC" w14:textId="77777777" w:rsidR="0085257A" w:rsidRPr="00B90E27" w:rsidRDefault="0085257A" w:rsidP="00233E72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5C32F6" w:rsidRPr="00B90E27" w14:paraId="5AA424DC" w14:textId="77777777" w:rsidTr="00233E72">
        <w:trPr>
          <w:cantSplit/>
        </w:trPr>
        <w:tc>
          <w:tcPr>
            <w:tcW w:w="1890" w:type="dxa"/>
          </w:tcPr>
          <w:p w14:paraId="7BE42F19" w14:textId="245E90D5" w:rsidR="005C32F6" w:rsidRPr="00EA2235" w:rsidRDefault="00221175" w:rsidP="005C32F6">
            <w:r>
              <w:t>Software developer (myself)</w:t>
            </w:r>
          </w:p>
        </w:tc>
        <w:tc>
          <w:tcPr>
            <w:tcW w:w="2610" w:type="dxa"/>
          </w:tcPr>
          <w:p w14:paraId="168375E6" w14:textId="77777777" w:rsidR="005C32F6" w:rsidRDefault="00221175" w:rsidP="005C32F6">
            <w:r>
              <w:t>The person who will develop,</w:t>
            </w:r>
          </w:p>
          <w:p w14:paraId="7BEFDCE9" w14:textId="502019E6" w:rsidR="00221175" w:rsidRPr="00EA2235" w:rsidRDefault="00221175" w:rsidP="005C32F6">
            <w:r>
              <w:t>modify and maintain the application</w:t>
            </w:r>
          </w:p>
        </w:tc>
        <w:tc>
          <w:tcPr>
            <w:tcW w:w="3960" w:type="dxa"/>
          </w:tcPr>
          <w:p w14:paraId="0D88F279" w14:textId="77777777" w:rsidR="00221175" w:rsidRDefault="00221175" w:rsidP="005C32F6">
            <w:r>
              <w:t>Develop the initial application</w:t>
            </w:r>
          </w:p>
          <w:p w14:paraId="3859BA32" w14:textId="77777777" w:rsidR="00221175" w:rsidRDefault="00221175" w:rsidP="005C32F6">
            <w:r>
              <w:t>Add new and modify existing features on the request of the users</w:t>
            </w:r>
          </w:p>
          <w:p w14:paraId="5707A079" w14:textId="581FE737" w:rsidR="00221175" w:rsidRPr="00EA2235" w:rsidRDefault="00221175" w:rsidP="005C32F6">
            <w:r>
              <w:t>Maintain the application</w:t>
            </w:r>
          </w:p>
        </w:tc>
      </w:tr>
    </w:tbl>
    <w:p w14:paraId="01B008D2" w14:textId="021B8568" w:rsidR="0085257A" w:rsidRPr="00233E72" w:rsidRDefault="0085257A" w:rsidP="00F669DB">
      <w:pPr>
        <w:pStyle w:val="Heading2"/>
        <w:rPr>
          <w:rFonts w:ascii="Times New Roman" w:hAnsi="Times New Roman"/>
        </w:rPr>
      </w:pPr>
      <w:bookmarkStart w:id="23" w:name="_Toc452813584"/>
      <w:bookmarkStart w:id="24" w:name="_Toc316556911"/>
      <w:r w:rsidRPr="00B90E27">
        <w:rPr>
          <w:rFonts w:ascii="Times New Roman" w:hAnsi="Times New Roman"/>
        </w:rPr>
        <w:lastRenderedPageBreak/>
        <w:t>User Summary</w:t>
      </w:r>
      <w:bookmarkEnd w:id="23"/>
      <w:bookmarkEnd w:id="2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38D42145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594F0F1E" w14:textId="77777777" w:rsidR="0085257A" w:rsidRPr="00B90E27" w:rsidRDefault="0085257A" w:rsidP="00221175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4903DFE5" w14:textId="77777777" w:rsidR="0085257A" w:rsidRPr="00B90E27" w:rsidRDefault="0085257A" w:rsidP="00221175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34B1378C" w14:textId="77777777" w:rsidR="0085257A" w:rsidRPr="00B90E27" w:rsidRDefault="0085257A" w:rsidP="00221175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0DACCA28" w14:textId="77777777" w:rsidR="0085257A" w:rsidRPr="00B90E27" w:rsidRDefault="0085257A" w:rsidP="00221175">
            <w:pPr>
              <w:pStyle w:val="BodyText"/>
              <w:keepNext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9D4688" w:rsidRPr="00B90E27" w14:paraId="70256DA9" w14:textId="77777777" w:rsidTr="00623E9B">
        <w:trPr>
          <w:trHeight w:val="976"/>
        </w:trPr>
        <w:tc>
          <w:tcPr>
            <w:tcW w:w="998" w:type="dxa"/>
          </w:tcPr>
          <w:p w14:paraId="1D1B35BD" w14:textId="0E6A2A5D" w:rsidR="009D4688" w:rsidRPr="00EA2235" w:rsidRDefault="009D4688" w:rsidP="00221175">
            <w:pPr>
              <w:keepNext/>
              <w:keepLines/>
            </w:pPr>
            <w:r>
              <w:t>The principal of the school</w:t>
            </w:r>
          </w:p>
        </w:tc>
        <w:tc>
          <w:tcPr>
            <w:tcW w:w="1882" w:type="dxa"/>
          </w:tcPr>
          <w:p w14:paraId="37E9670E" w14:textId="708C8A6C" w:rsidR="009D4688" w:rsidRPr="00EA2235" w:rsidRDefault="009D4688" w:rsidP="00221175">
            <w:pPr>
              <w:keepNext/>
              <w:keepLines/>
            </w:pPr>
            <w:r>
              <w:t>Usually the principal decides how the students should be rewarded for their activity</w:t>
            </w:r>
          </w:p>
        </w:tc>
        <w:tc>
          <w:tcPr>
            <w:tcW w:w="3240" w:type="dxa"/>
          </w:tcPr>
          <w:p w14:paraId="5F00520A" w14:textId="5750A477" w:rsidR="009D4688" w:rsidRPr="00511A40" w:rsidRDefault="00633413" w:rsidP="00221175">
            <w:pPr>
              <w:keepNext/>
              <w:keepLines/>
            </w:pPr>
            <w:r>
              <w:t>The principal</w:t>
            </w:r>
            <w:r>
              <w:t xml:space="preserve"> will decide</w:t>
            </w:r>
            <w:r w:rsidR="009D4688">
              <w:t xml:space="preserve"> </w:t>
            </w:r>
            <w:r w:rsidR="009D4688" w:rsidRPr="00511A40">
              <w:rPr>
                <w:b/>
              </w:rPr>
              <w:t>what</w:t>
            </w:r>
            <w:r w:rsidR="009D4688">
              <w:rPr>
                <w:b/>
              </w:rPr>
              <w:t xml:space="preserve"> </w:t>
            </w:r>
            <w:r w:rsidR="009D4688">
              <w:t>output (the data in the reports) the application should produce</w:t>
            </w:r>
          </w:p>
          <w:p w14:paraId="1023644C" w14:textId="5AA74B4B" w:rsidR="009D4688" w:rsidRPr="00EA2235" w:rsidRDefault="009D4688" w:rsidP="00221175">
            <w:pPr>
              <w:keepNext/>
              <w:keepLines/>
            </w:pPr>
          </w:p>
        </w:tc>
        <w:tc>
          <w:tcPr>
            <w:tcW w:w="2628" w:type="dxa"/>
          </w:tcPr>
          <w:p w14:paraId="38CB73C7" w14:textId="75FFD0C2" w:rsidR="009D4688" w:rsidRPr="00EA2235" w:rsidRDefault="006E2033" w:rsidP="00221175">
            <w:pPr>
              <w:keepNext/>
              <w:keepLines/>
            </w:pPr>
            <w:r>
              <w:t>Self</w:t>
            </w:r>
          </w:p>
        </w:tc>
      </w:tr>
      <w:tr w:rsidR="009D4688" w:rsidRPr="00B90E27" w14:paraId="5D7A4BD2" w14:textId="77777777" w:rsidTr="00623E9B">
        <w:trPr>
          <w:trHeight w:val="976"/>
        </w:trPr>
        <w:tc>
          <w:tcPr>
            <w:tcW w:w="998" w:type="dxa"/>
          </w:tcPr>
          <w:p w14:paraId="6345B26C" w14:textId="37BB9566" w:rsidR="009D4688" w:rsidRDefault="009D4688" w:rsidP="00221175">
            <w:pPr>
              <w:keepNext/>
              <w:keepLines/>
            </w:pPr>
            <w:r>
              <w:t>Other teachers</w:t>
            </w:r>
          </w:p>
        </w:tc>
        <w:tc>
          <w:tcPr>
            <w:tcW w:w="1882" w:type="dxa"/>
          </w:tcPr>
          <w:p w14:paraId="03DAC80F" w14:textId="325F494A" w:rsidR="009D4688" w:rsidRDefault="009D4688" w:rsidP="00221175">
            <w:pPr>
              <w:keepNext/>
              <w:keepLines/>
            </w:pPr>
            <w:r>
              <w:t>Teachers will be able to view contest results the students introduced, to check if they are correct and have a history of their accomplishments</w:t>
            </w:r>
          </w:p>
        </w:tc>
        <w:tc>
          <w:tcPr>
            <w:tcW w:w="3240" w:type="dxa"/>
          </w:tcPr>
          <w:p w14:paraId="7B398D5C" w14:textId="0C8B708E" w:rsidR="009D4688" w:rsidRDefault="009D4688" w:rsidP="00221175">
            <w:pPr>
              <w:keepNext/>
              <w:keepLines/>
            </w:pPr>
            <w:r>
              <w:t>Teachers will offer feedback during development about additional features or use cases of the application relevant to them</w:t>
            </w:r>
          </w:p>
        </w:tc>
        <w:tc>
          <w:tcPr>
            <w:tcW w:w="2628" w:type="dxa"/>
          </w:tcPr>
          <w:p w14:paraId="69F0FF2D" w14:textId="180D7558" w:rsidR="009D4688" w:rsidRDefault="006E2033" w:rsidP="00221175">
            <w:pPr>
              <w:keepNext/>
              <w:keepLines/>
            </w:pPr>
            <w:r>
              <w:t>Self</w:t>
            </w:r>
          </w:p>
        </w:tc>
      </w:tr>
      <w:tr w:rsidR="009D4688" w:rsidRPr="00B90E27" w14:paraId="7C918B33" w14:textId="77777777" w:rsidTr="00623E9B">
        <w:trPr>
          <w:trHeight w:val="976"/>
        </w:trPr>
        <w:tc>
          <w:tcPr>
            <w:tcW w:w="998" w:type="dxa"/>
          </w:tcPr>
          <w:p w14:paraId="5E19C4BA" w14:textId="7696314A" w:rsidR="009D4688" w:rsidRDefault="009D4688" w:rsidP="00221175">
            <w:pPr>
              <w:keepNext/>
              <w:keepLines/>
            </w:pPr>
            <w:r>
              <w:t>The person responsible for managing the application</w:t>
            </w:r>
          </w:p>
        </w:tc>
        <w:tc>
          <w:tcPr>
            <w:tcW w:w="1882" w:type="dxa"/>
          </w:tcPr>
          <w:p w14:paraId="1D9D0CA8" w14:textId="7AEDD732" w:rsidR="009D4688" w:rsidRDefault="009D4688" w:rsidP="00221175">
            <w:pPr>
              <w:keepNext/>
              <w:keepLines/>
            </w:pPr>
            <w:r>
              <w:t>Usually the principal will only look at the reports and statistics, so the responsibility of managing the app is delegated to someone.</w:t>
            </w:r>
          </w:p>
        </w:tc>
        <w:tc>
          <w:tcPr>
            <w:tcW w:w="3240" w:type="dxa"/>
          </w:tcPr>
          <w:p w14:paraId="2CFB50E4" w14:textId="2BB814AE" w:rsidR="009D4688" w:rsidRDefault="009D4688" w:rsidP="00221175">
            <w:pPr>
              <w:keepNext/>
              <w:keepLines/>
            </w:pPr>
            <w:r>
              <w:t xml:space="preserve">This </w:t>
            </w:r>
            <w:r w:rsidR="00633413">
              <w:t>responsible person</w:t>
            </w:r>
            <w:r>
              <w:t xml:space="preserve"> will </w:t>
            </w:r>
            <w:r w:rsidR="00D4284C">
              <w:t>manage</w:t>
            </w:r>
            <w:r>
              <w:t xml:space="preserve"> the application so </w:t>
            </w:r>
            <w:r w:rsidR="00D4284C">
              <w:t>their</w:t>
            </w:r>
            <w:r>
              <w:t xml:space="preserve"> feedback regarding the development will be the most critical</w:t>
            </w:r>
          </w:p>
        </w:tc>
        <w:tc>
          <w:tcPr>
            <w:tcW w:w="2628" w:type="dxa"/>
          </w:tcPr>
          <w:p w14:paraId="405AF5B9" w14:textId="5C7E5EE9" w:rsidR="009D4688" w:rsidRDefault="006E2033" w:rsidP="00221175">
            <w:pPr>
              <w:keepNext/>
              <w:keepLines/>
            </w:pPr>
            <w:r>
              <w:t>Self</w:t>
            </w:r>
          </w:p>
        </w:tc>
      </w:tr>
      <w:tr w:rsidR="00633413" w:rsidRPr="00B90E27" w14:paraId="35DC2FFA" w14:textId="77777777" w:rsidTr="00623E9B">
        <w:trPr>
          <w:trHeight w:val="976"/>
        </w:trPr>
        <w:tc>
          <w:tcPr>
            <w:tcW w:w="998" w:type="dxa"/>
          </w:tcPr>
          <w:p w14:paraId="11795423" w14:textId="5DE23A20" w:rsidR="00633413" w:rsidRDefault="00633413" w:rsidP="00221175">
            <w:pPr>
              <w:keepNext/>
              <w:keepLines/>
            </w:pPr>
            <w:r>
              <w:t>Students</w:t>
            </w:r>
          </w:p>
        </w:tc>
        <w:tc>
          <w:tcPr>
            <w:tcW w:w="1882" w:type="dxa"/>
          </w:tcPr>
          <w:p w14:paraId="769D6F5E" w14:textId="5D19D029" w:rsidR="00633413" w:rsidRDefault="00633413" w:rsidP="00221175">
            <w:pPr>
              <w:keepNext/>
              <w:keepLines/>
            </w:pPr>
            <w:r>
              <w:t>The student will use the application to introduce and view their results</w:t>
            </w:r>
          </w:p>
        </w:tc>
        <w:tc>
          <w:tcPr>
            <w:tcW w:w="3240" w:type="dxa"/>
          </w:tcPr>
          <w:p w14:paraId="10C6733F" w14:textId="4F835876" w:rsidR="00633413" w:rsidRDefault="00BD0E00" w:rsidP="00221175">
            <w:pPr>
              <w:keepNext/>
              <w:keepLines/>
            </w:pPr>
            <w:r>
              <w:t>The students will offer feedback on the usability of the application during development</w:t>
            </w:r>
          </w:p>
        </w:tc>
        <w:tc>
          <w:tcPr>
            <w:tcW w:w="2628" w:type="dxa"/>
          </w:tcPr>
          <w:p w14:paraId="283FE25F" w14:textId="30473831" w:rsidR="00633413" w:rsidRDefault="006E2033" w:rsidP="00221175">
            <w:pPr>
              <w:keepNext/>
              <w:keepLines/>
            </w:pPr>
            <w:r>
              <w:t>Sel</w:t>
            </w:r>
            <w:r w:rsidR="00065C3F">
              <w:t>f</w:t>
            </w:r>
            <w:bookmarkStart w:id="25" w:name="_GoBack"/>
            <w:bookmarkEnd w:id="25"/>
          </w:p>
        </w:tc>
      </w:tr>
    </w:tbl>
    <w:p w14:paraId="644DEFBE" w14:textId="77777777" w:rsidR="0085257A" w:rsidRPr="00B90E27" w:rsidRDefault="0085257A">
      <w:pPr>
        <w:pStyle w:val="BodyText"/>
      </w:pPr>
    </w:p>
    <w:p w14:paraId="1CF336F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6" w:name="_Toc425054386"/>
      <w:bookmarkStart w:id="27" w:name="_Toc342757864"/>
      <w:bookmarkStart w:id="28" w:name="_Toc346297773"/>
      <w:bookmarkStart w:id="29" w:name="_Toc422186479"/>
      <w:bookmarkStart w:id="30" w:name="_Toc436203384"/>
      <w:bookmarkStart w:id="31" w:name="_Toc452813585"/>
      <w:bookmarkStart w:id="32" w:name="_Toc316556912"/>
      <w:r w:rsidRPr="00B90E27">
        <w:rPr>
          <w:rFonts w:ascii="Times New Roman" w:hAnsi="Times New Roman"/>
        </w:rPr>
        <w:t>User Environment</w:t>
      </w:r>
      <w:bookmarkEnd w:id="26"/>
      <w:bookmarkEnd w:id="27"/>
      <w:bookmarkEnd w:id="28"/>
      <w:bookmarkEnd w:id="29"/>
      <w:bookmarkEnd w:id="30"/>
      <w:bookmarkEnd w:id="31"/>
      <w:bookmarkEnd w:id="32"/>
    </w:p>
    <w:bookmarkEnd w:id="20"/>
    <w:p w14:paraId="7B65FD74" w14:textId="02E9FE19" w:rsidR="003005D4" w:rsidRPr="00B90E27" w:rsidRDefault="00480D93" w:rsidP="00480D93">
      <w:r>
        <w:t>The users of the system will access it locally on the school's network, from the school computers, through a web browser (Google C</w:t>
      </w:r>
      <w:r w:rsidR="00146251">
        <w:t>h</w:t>
      </w:r>
      <w:r>
        <w:t>rome).</w:t>
      </w:r>
    </w:p>
    <w:sectPr w:rsidR="003005D4" w:rsidRPr="00B90E27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CA257" w14:textId="77777777" w:rsidR="000626C9" w:rsidRDefault="000626C9">
      <w:pPr>
        <w:spacing w:line="240" w:lineRule="auto"/>
      </w:pPr>
      <w:r>
        <w:separator/>
      </w:r>
    </w:p>
  </w:endnote>
  <w:endnote w:type="continuationSeparator" w:id="0">
    <w:p w14:paraId="69F85608" w14:textId="77777777" w:rsidR="000626C9" w:rsidRDefault="0006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96EC1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6A8CB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50432" w14:textId="59A8A7BD" w:rsidR="00AD439A" w:rsidRDefault="00AD439A" w:rsidP="00AD439A">
          <w:pPr>
            <w:jc w:val="center"/>
          </w:pPr>
          <w:r>
            <w:sym w:font="Symbol" w:char="F0D3"/>
          </w:r>
          <w:fldSimple w:instr=" DOCPROPERTY  &quot;Student name&quot;  \* MERGEFORMAT ">
            <w:r w:rsidR="00457A33">
              <w:t>Istvan Csaszar</w:t>
            </w:r>
          </w:fldSimple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28479D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9EE973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72CC8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18F705B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14CEF" w14:textId="77777777" w:rsidR="000626C9" w:rsidRDefault="000626C9">
      <w:pPr>
        <w:spacing w:line="240" w:lineRule="auto"/>
      </w:pPr>
      <w:r>
        <w:separator/>
      </w:r>
    </w:p>
  </w:footnote>
  <w:footnote w:type="continuationSeparator" w:id="0">
    <w:p w14:paraId="11851497" w14:textId="77777777" w:rsidR="000626C9" w:rsidRDefault="00062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CC57C" w14:textId="77777777" w:rsidR="00AD439A" w:rsidRDefault="00AD439A">
    <w:pPr>
      <w:rPr>
        <w:sz w:val="24"/>
      </w:rPr>
    </w:pPr>
  </w:p>
  <w:p w14:paraId="6A310820" w14:textId="77777777" w:rsidR="00AD439A" w:rsidRDefault="00AD439A">
    <w:pPr>
      <w:pBdr>
        <w:top w:val="single" w:sz="6" w:space="1" w:color="auto"/>
      </w:pBdr>
      <w:rPr>
        <w:sz w:val="24"/>
      </w:rPr>
    </w:pPr>
  </w:p>
  <w:p w14:paraId="7611AAE8" w14:textId="54AE6554" w:rsidR="00AD439A" w:rsidRDefault="00457A3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1ED68D14" w14:textId="5E2C9D55" w:rsidR="00AD439A" w:rsidRDefault="00457A3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27EF096A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848F67C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14:paraId="42C95CF0" w14:textId="77777777" w:rsidTr="00473587">
      <w:tc>
        <w:tcPr>
          <w:tcW w:w="9464" w:type="dxa"/>
        </w:tcPr>
        <w:p w14:paraId="15AA569C" w14:textId="7347F5F7" w:rsidR="00473587" w:rsidRDefault="000626C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57A33">
            <w:t>Student performance tracker</w:t>
          </w:r>
          <w:r>
            <w:fldChar w:fldCharType="end"/>
          </w:r>
        </w:p>
      </w:tc>
    </w:tr>
    <w:tr w:rsidR="00473587" w14:paraId="7781AAF6" w14:textId="77777777" w:rsidTr="00473587">
      <w:tc>
        <w:tcPr>
          <w:tcW w:w="9464" w:type="dxa"/>
        </w:tcPr>
        <w:p w14:paraId="41FF3ADB" w14:textId="77777777" w:rsidR="00473587" w:rsidRDefault="000626C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73587">
            <w:t>Vision</w:t>
          </w:r>
          <w:r>
            <w:fldChar w:fldCharType="end"/>
          </w:r>
        </w:p>
      </w:tc>
    </w:tr>
  </w:tbl>
  <w:p w14:paraId="4488A38A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626C9"/>
    <w:rsid w:val="00065C3F"/>
    <w:rsid w:val="00066B3E"/>
    <w:rsid w:val="00146251"/>
    <w:rsid w:val="001C7458"/>
    <w:rsid w:val="001D42BB"/>
    <w:rsid w:val="001E08D6"/>
    <w:rsid w:val="00221175"/>
    <w:rsid w:val="00233E72"/>
    <w:rsid w:val="0028479D"/>
    <w:rsid w:val="002B1904"/>
    <w:rsid w:val="003005D4"/>
    <w:rsid w:val="00457A33"/>
    <w:rsid w:val="00472CC8"/>
    <w:rsid w:val="00473587"/>
    <w:rsid w:val="00480D93"/>
    <w:rsid w:val="00511A40"/>
    <w:rsid w:val="005366D8"/>
    <w:rsid w:val="005A3207"/>
    <w:rsid w:val="005C32F6"/>
    <w:rsid w:val="00600853"/>
    <w:rsid w:val="006115FA"/>
    <w:rsid w:val="00633413"/>
    <w:rsid w:val="006C5FBF"/>
    <w:rsid w:val="006E2033"/>
    <w:rsid w:val="0073239A"/>
    <w:rsid w:val="007C0C29"/>
    <w:rsid w:val="008204FF"/>
    <w:rsid w:val="0085257A"/>
    <w:rsid w:val="00904FE1"/>
    <w:rsid w:val="00925F3F"/>
    <w:rsid w:val="0093025B"/>
    <w:rsid w:val="009739E1"/>
    <w:rsid w:val="009B5BF2"/>
    <w:rsid w:val="009D4688"/>
    <w:rsid w:val="00A61AF1"/>
    <w:rsid w:val="00A61FD4"/>
    <w:rsid w:val="00AB15B2"/>
    <w:rsid w:val="00AD439A"/>
    <w:rsid w:val="00B42678"/>
    <w:rsid w:val="00B527FE"/>
    <w:rsid w:val="00B56935"/>
    <w:rsid w:val="00B621C6"/>
    <w:rsid w:val="00B90E27"/>
    <w:rsid w:val="00B944EA"/>
    <w:rsid w:val="00BD0E00"/>
    <w:rsid w:val="00BE1B76"/>
    <w:rsid w:val="00C24CF0"/>
    <w:rsid w:val="00C35D85"/>
    <w:rsid w:val="00D26CD4"/>
    <w:rsid w:val="00D4284C"/>
    <w:rsid w:val="00DA742E"/>
    <w:rsid w:val="00DF1DF0"/>
    <w:rsid w:val="00DF4996"/>
    <w:rsid w:val="00E17038"/>
    <w:rsid w:val="00E41E57"/>
    <w:rsid w:val="00E55EE3"/>
    <w:rsid w:val="00EA2235"/>
    <w:rsid w:val="00EB3258"/>
    <w:rsid w:val="00F36150"/>
    <w:rsid w:val="00F669DB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5C10B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457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C5039629-869C-445F-B0A2-434B9BB3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238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Student performance tracker</dc:subject>
  <dc:creator>Cristina</dc:creator>
  <cp:keywords/>
  <dc:description/>
  <cp:lastModifiedBy>Istvan Csaszar</cp:lastModifiedBy>
  <cp:revision>30</cp:revision>
  <cp:lastPrinted>2001-03-15T12:26:00Z</cp:lastPrinted>
  <dcterms:created xsi:type="dcterms:W3CDTF">2019-03-03T14:10:00Z</dcterms:created>
  <dcterms:modified xsi:type="dcterms:W3CDTF">2019-03-15T20:40:00Z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